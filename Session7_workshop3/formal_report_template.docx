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EB25B" w14:textId="77777777" w:rsidR="0088525F" w:rsidRDefault="0088525F">
      <w:pPr>
        <w:pStyle w:val="Title"/>
      </w:pPr>
    </w:p>
    <w:sdt>
      <w:sdtPr>
        <w:id w:val="833881155"/>
        <w:placeholder>
          <w:docPart w:val="1BFD417D24F67848AD6E21C257FDAF3B"/>
        </w:placeholder>
        <w:temporary/>
        <w:showingPlcHdr/>
        <w15:appearance w15:val="hidden"/>
      </w:sdtPr>
      <w:sdtEndPr/>
      <w:sdtContent>
        <w:p w14:paraId="5841A96E" w14:textId="61A37224" w:rsidR="00DF21A7" w:rsidRDefault="0026163B">
          <w:pPr>
            <w:pStyle w:val="Title"/>
          </w:pPr>
          <w:r>
            <w:t>Title</w:t>
          </w:r>
        </w:p>
      </w:sdtContent>
    </w:sdt>
    <w:sdt>
      <w:sdtPr>
        <w:id w:val="-1086150644"/>
        <w:placeholder>
          <w:docPart w:val="82AC52747CA69546BBE580F2013D9C25"/>
        </w:placeholder>
        <w:temporary/>
        <w:showingPlcHdr/>
        <w15:appearance w15:val="hidden"/>
      </w:sdtPr>
      <w:sdtEndPr/>
      <w:sdtContent>
        <w:p w14:paraId="6A0DCF67" w14:textId="77777777" w:rsidR="00DF21A7" w:rsidRDefault="0026163B">
          <w:pPr>
            <w:pStyle w:val="Author"/>
          </w:pPr>
          <w:r>
            <w:rPr>
              <w:noProof/>
            </w:rPr>
            <w:t>Author</w:t>
          </w:r>
        </w:p>
      </w:sdtContent>
    </w:sdt>
    <w:p w14:paraId="2EDA9895" w14:textId="77777777" w:rsidR="00DF21A7" w:rsidRDefault="00A60888">
      <w:pPr>
        <w:pStyle w:val="Heading1"/>
      </w:pPr>
      <w:sdt>
        <w:sdtPr>
          <w:id w:val="451596494"/>
          <w:placeholder>
            <w:docPart w:val="E6705F70622DE54E8B08A2C905470D8F"/>
          </w:placeholder>
          <w:temporary/>
          <w:showingPlcHdr/>
          <w15:appearance w15:val="hidden"/>
        </w:sdtPr>
        <w:sdtEndPr/>
        <w:sdtContent>
          <w:r w:rsidR="0026163B"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6AAD2CF3CD3A0042AEA5B697C54A3182"/>
        </w:placeholder>
        <w:temporary/>
        <w:showingPlcHdr/>
        <w15:appearance w15:val="hidden"/>
      </w:sdtPr>
      <w:sdtEndPr/>
      <w:sdtContent>
        <w:p w14:paraId="131C50C4" w14:textId="77777777" w:rsidR="00DF21A7" w:rsidRDefault="0026163B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DDB7FC691AC1B447BBC96C888BAD0B39"/>
        </w:placeholder>
        <w:temporary/>
        <w:showingPlcHdr/>
        <w15:appearance w15:val="hidden"/>
      </w:sdtPr>
      <w:sdtEndPr/>
      <w:sdtContent>
        <w:p w14:paraId="4053315D" w14:textId="77777777" w:rsidR="00DF21A7" w:rsidRDefault="0026163B">
          <w:pPr>
            <w:pStyle w:val="ListBullet"/>
          </w:pPr>
          <w:r>
            <w:t>View and edit this document in Word on your computer, tablet, or phone.</w:t>
          </w:r>
        </w:p>
        <w:p w14:paraId="5299A589" w14:textId="77777777" w:rsidR="00DF21A7" w:rsidRDefault="0026163B">
          <w:pPr>
            <w:pStyle w:val="ListBullet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-1341614420"/>
        <w:placeholder>
          <w:docPart w:val="B33B9C5005A7AB49B7DD973A87AB6CC3"/>
        </w:placeholder>
        <w:temporary/>
        <w:showingPlcHdr/>
        <w15:appearance w15:val="hidden"/>
      </w:sdtPr>
      <w:sdtEndPr/>
      <w:sdtContent>
        <w:p w14:paraId="6B70500F" w14:textId="77777777" w:rsidR="00DF21A7" w:rsidRDefault="0026163B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E724C5019E92FA4B951147A10AB25613"/>
        </w:placeholder>
        <w:temporary/>
        <w:showingPlcHdr/>
        <w15:appearance w15:val="hidden"/>
      </w:sdtPr>
      <w:sdtEndPr/>
      <w:sdtContent>
        <w:p w14:paraId="4EBC40BD" w14:textId="77777777" w:rsidR="00DF21A7" w:rsidRDefault="0026163B">
          <w:r>
            <w:t>Want to insert a picture from your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AB066FCC9DCDCB4685022E22425321DE"/>
        </w:placeholder>
        <w:temporary/>
        <w:showingPlcHdr/>
        <w15:appearance w15:val="hidden"/>
      </w:sdtPr>
      <w:sdtEndPr/>
      <w:sdtContent>
        <w:p w14:paraId="270C8514" w14:textId="77777777" w:rsidR="00DF21A7" w:rsidRDefault="0026163B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6B072406096BEA4A998C9F650B1DB2D9"/>
        </w:placeholder>
        <w:temporary/>
        <w:showingPlcHdr/>
        <w15:appearance w15:val="hidden"/>
      </w:sdtPr>
      <w:sdtEndPr/>
      <w:sdtContent>
        <w:p w14:paraId="265A11C1" w14:textId="77777777" w:rsidR="00DF21A7" w:rsidRDefault="0026163B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DF21A7" w14:paraId="259020E5" w14:textId="77777777" w:rsidTr="00DF2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867E982" w14:textId="77777777" w:rsidR="00DF21A7" w:rsidRDefault="00DF21A7"/>
        </w:tc>
        <w:sdt>
          <w:sdtPr>
            <w:id w:val="-1622375482"/>
            <w:placeholder>
              <w:docPart w:val="6E4239DE08D68745A2CADB04EF99015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75761C9B" w14:textId="77777777" w:rsidR="00DF21A7" w:rsidRDefault="0026163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-1698220457"/>
            <w:placeholder>
              <w:docPart w:val="F0FCF7C86AD610489B6B5A4E293C1A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4F34543A" w14:textId="77777777" w:rsidR="00DF21A7" w:rsidRDefault="0026163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DF21A7" w14:paraId="215A227B" w14:textId="77777777" w:rsidTr="00DF21A7">
        <w:sdt>
          <w:sdtPr>
            <w:id w:val="-426806486"/>
            <w:placeholder>
              <w:docPart w:val="959C8B7C78538A4EB564E9438004F74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254AB348" w14:textId="77777777" w:rsidR="00DF21A7" w:rsidRDefault="0026163B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3AC5B8E4786EF241A203BB23082138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3DCC8C93" w14:textId="77777777" w:rsidR="00DF21A7" w:rsidRDefault="002616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0AF14047CDDEE14497299AA9587184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6B39BED0" w14:textId="77777777" w:rsidR="00DF21A7" w:rsidRDefault="002616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DF21A7" w14:paraId="5A9D7CA4" w14:textId="77777777" w:rsidTr="00DF21A7">
        <w:sdt>
          <w:sdtPr>
            <w:id w:val="1675531066"/>
            <w:placeholder>
              <w:docPart w:val="E7EFFD98D5CA494B8461153BB9EECAE0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19E99856" w14:textId="77777777" w:rsidR="00DF21A7" w:rsidRDefault="0026163B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D361CEC547444D4AA9012542C65ED6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3185D1F1" w14:textId="77777777" w:rsidR="00DF21A7" w:rsidRDefault="002616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5208D315BF009B488D31997559070FA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75D3D4F4" w14:textId="77777777" w:rsidR="00DF21A7" w:rsidRDefault="0026163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DF21A7" w14:paraId="6BEDFEEE" w14:textId="77777777" w:rsidTr="00DF21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6C37DE9" w14:textId="77777777" w:rsidR="00DF21A7" w:rsidRDefault="00DF21A7"/>
        </w:tc>
        <w:tc>
          <w:tcPr>
            <w:tcW w:w="3187" w:type="dxa"/>
          </w:tcPr>
          <w:p w14:paraId="74C247C8" w14:textId="77777777" w:rsidR="00DF21A7" w:rsidRDefault="00DF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5C48B253" w14:textId="77777777" w:rsidR="00DF21A7" w:rsidRDefault="00DF2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59D611" w14:textId="77777777" w:rsidR="00DF21A7" w:rsidRDefault="00DF21A7"/>
    <w:sectPr w:rsidR="00DF21A7" w:rsidSect="008852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377" w:right="1339" w:bottom="1339" w:left="1339" w:header="37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07073" w14:textId="77777777" w:rsidR="00A60888" w:rsidRDefault="00A60888">
      <w:pPr>
        <w:spacing w:after="0" w:line="240" w:lineRule="auto"/>
      </w:pPr>
      <w:r>
        <w:separator/>
      </w:r>
    </w:p>
    <w:p w14:paraId="0626AA6C" w14:textId="77777777" w:rsidR="00A60888" w:rsidRDefault="00A60888"/>
    <w:p w14:paraId="14649F05" w14:textId="77777777" w:rsidR="00A60888" w:rsidRDefault="00A60888"/>
  </w:endnote>
  <w:endnote w:type="continuationSeparator" w:id="0">
    <w:p w14:paraId="5B56CE15" w14:textId="77777777" w:rsidR="00A60888" w:rsidRDefault="00A60888">
      <w:pPr>
        <w:spacing w:after="0" w:line="240" w:lineRule="auto"/>
      </w:pPr>
      <w:r>
        <w:continuationSeparator/>
      </w:r>
    </w:p>
    <w:p w14:paraId="2C2CD3D2" w14:textId="77777777" w:rsidR="00A60888" w:rsidRDefault="00A60888"/>
    <w:p w14:paraId="4EC6F11C" w14:textId="77777777" w:rsidR="00A60888" w:rsidRDefault="00A608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BS Logo Fon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60848499"/>
      <w:docPartObj>
        <w:docPartGallery w:val="Page Numbers (Bottom of Page)"/>
        <w:docPartUnique/>
      </w:docPartObj>
    </w:sdtPr>
    <w:sdtContent>
      <w:p w14:paraId="03F90E93" w14:textId="0D58A447" w:rsidR="0088525F" w:rsidRDefault="0088525F" w:rsidP="00F970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B38B6F" w14:textId="77777777" w:rsidR="0088525F" w:rsidRDefault="0088525F" w:rsidP="00885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86292518"/>
      <w:docPartObj>
        <w:docPartGallery w:val="Page Numbers (Bottom of Page)"/>
        <w:docPartUnique/>
      </w:docPartObj>
    </w:sdtPr>
    <w:sdtContent>
      <w:p w14:paraId="1F2D55C2" w14:textId="37A03CF4" w:rsidR="0088525F" w:rsidRDefault="0088525F" w:rsidP="00F970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DC88F8" w14:textId="3D577E26" w:rsidR="00DF21A7" w:rsidRDefault="0088525F" w:rsidP="0088525F">
    <w:pPr>
      <w:pStyle w:val="Footer"/>
      <w:ind w:right="360"/>
    </w:pPr>
    <w:r>
      <w:rPr>
        <w:noProof/>
      </w:rPr>
      <w:drawing>
        <wp:inline distT="0" distB="0" distL="0" distR="0" wp14:anchorId="608F3AA4" wp14:editId="71C98050">
          <wp:extent cx="1233805" cy="308610"/>
          <wp:effectExtent l="0" t="0" r="10795" b="0"/>
          <wp:docPr id="2" name="Picture 1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7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805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05600499"/>
      <w:docPartObj>
        <w:docPartGallery w:val="Page Numbers (Bottom of Page)"/>
        <w:docPartUnique/>
      </w:docPartObj>
    </w:sdtPr>
    <w:sdtContent>
      <w:p w14:paraId="2FA79E2E" w14:textId="18EEF4E4" w:rsidR="0088525F" w:rsidRDefault="0088525F" w:rsidP="00F970A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292DB7" w14:textId="20A28424" w:rsidR="0088525F" w:rsidRDefault="0088525F" w:rsidP="0088525F">
    <w:pPr>
      <w:pStyle w:val="Footer"/>
      <w:ind w:right="360"/>
    </w:pPr>
    <w:r>
      <w:rPr>
        <w:noProof/>
      </w:rPr>
      <w:drawing>
        <wp:inline distT="0" distB="0" distL="0" distR="0" wp14:anchorId="729793DA" wp14:editId="3C10194B">
          <wp:extent cx="1233805" cy="308610"/>
          <wp:effectExtent l="0" t="0" r="10795" b="0"/>
          <wp:docPr id="21" name="Picture 17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17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3805" cy="308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F94A5" w14:textId="77777777" w:rsidR="00A60888" w:rsidRDefault="00A60888">
      <w:pPr>
        <w:spacing w:after="0" w:line="240" w:lineRule="auto"/>
      </w:pPr>
      <w:r>
        <w:separator/>
      </w:r>
    </w:p>
    <w:p w14:paraId="1586699E" w14:textId="77777777" w:rsidR="00A60888" w:rsidRDefault="00A60888"/>
    <w:p w14:paraId="608E869F" w14:textId="77777777" w:rsidR="00A60888" w:rsidRDefault="00A60888"/>
  </w:footnote>
  <w:footnote w:type="continuationSeparator" w:id="0">
    <w:p w14:paraId="6F722CA7" w14:textId="77777777" w:rsidR="00A60888" w:rsidRDefault="00A60888">
      <w:pPr>
        <w:spacing w:after="0" w:line="240" w:lineRule="auto"/>
      </w:pPr>
      <w:r>
        <w:continuationSeparator/>
      </w:r>
    </w:p>
    <w:p w14:paraId="0A27FB02" w14:textId="77777777" w:rsidR="00A60888" w:rsidRDefault="00A60888"/>
    <w:p w14:paraId="3AD5246A" w14:textId="77777777" w:rsidR="00A60888" w:rsidRDefault="00A608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BF379" w14:textId="77777777" w:rsidR="0088525F" w:rsidRDefault="008852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B5784" w14:textId="5EC8E0C3" w:rsidR="0088525F" w:rsidRDefault="0088525F">
    <w:pPr>
      <w:pStyle w:val="Header"/>
    </w:pPr>
    <w:r>
      <w:t xml:space="preserve"> </w:t>
    </w:r>
    <w:r>
      <w:rPr>
        <w:rFonts w:ascii="LBS Logo Font" w:hAnsi="LBS Logo Font"/>
        <w:noProof/>
        <w:sz w:val="144"/>
      </w:rPr>
      <w:drawing>
        <wp:inline distT="0" distB="0" distL="0" distR="0" wp14:anchorId="47FB80D1" wp14:editId="157C5B57">
          <wp:extent cx="527282" cy="527282"/>
          <wp:effectExtent l="0" t="0" r="6350" b="6350"/>
          <wp:docPr id="22" name="Picture 22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Graphical user interface,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554" cy="535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D9631" w14:textId="39CE7134" w:rsidR="0088525F" w:rsidRDefault="0088525F">
    <w:pPr>
      <w:pStyle w:val="Header"/>
    </w:pPr>
    <w:r>
      <w:rPr>
        <w:rFonts w:ascii="LBS Logo Font" w:hAnsi="LBS Logo Font"/>
        <w:noProof/>
        <w:sz w:val="144"/>
      </w:rPr>
      <w:drawing>
        <wp:inline distT="0" distB="0" distL="0" distR="0" wp14:anchorId="10F6C485" wp14:editId="65DDE5FA">
          <wp:extent cx="635000" cy="635000"/>
          <wp:effectExtent l="0" t="0" r="0" b="0"/>
          <wp:docPr id="1" name="Picture 1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Graphical user interface,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210" cy="63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A9"/>
    <w:rsid w:val="0026163B"/>
    <w:rsid w:val="00725BE1"/>
    <w:rsid w:val="0088525F"/>
    <w:rsid w:val="00A60888"/>
    <w:rsid w:val="00BD09A9"/>
    <w:rsid w:val="00D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AC3D3"/>
  <w15:chartTrackingRefBased/>
  <w15:docId w15:val="{A6BA48EA-0763-F240-9E7D-8EC5AE94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PageNumber">
    <w:name w:val="page number"/>
    <w:basedOn w:val="DefaultParagraphFont"/>
    <w:uiPriority w:val="99"/>
    <w:semiHidden/>
    <w:unhideWhenUsed/>
    <w:rsid w:val="0088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tezcan/Library/Containers/com.microsoft.Word/Data/Library/Application%20Support/Microsoft/Office/16.0/DTS/en-US%7bD6A80E89-9ED8-D44F-82D2-1D13992D0C85%7d/%7bA81FBCB1-15C0-344C-8E7D-D581F610F5E6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FD417D24F67848AD6E21C257FDA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9D76C-6DD9-8A4B-A5A4-A8065904FA10}"/>
      </w:docPartPr>
      <w:docPartBody>
        <w:p w:rsidR="001222F3" w:rsidRDefault="00491BE7">
          <w:pPr>
            <w:pStyle w:val="1BFD417D24F67848AD6E21C257FDAF3B"/>
          </w:pPr>
          <w:r>
            <w:t>Title</w:t>
          </w:r>
        </w:p>
      </w:docPartBody>
    </w:docPart>
    <w:docPart>
      <w:docPartPr>
        <w:name w:val="82AC52747CA69546BBE580F2013D9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7EF0-D8FE-4C44-AA17-F4FBA7E35D2E}"/>
      </w:docPartPr>
      <w:docPartBody>
        <w:p w:rsidR="001222F3" w:rsidRDefault="00491BE7">
          <w:pPr>
            <w:pStyle w:val="82AC52747CA69546BBE580F2013D9C25"/>
          </w:pPr>
          <w:r>
            <w:rPr>
              <w:noProof/>
            </w:rPr>
            <w:t>Author</w:t>
          </w:r>
        </w:p>
      </w:docPartBody>
    </w:docPart>
    <w:docPart>
      <w:docPartPr>
        <w:name w:val="E6705F70622DE54E8B08A2C905470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7B436-069C-464E-8336-696240C01066}"/>
      </w:docPartPr>
      <w:docPartBody>
        <w:p w:rsidR="001222F3" w:rsidRDefault="00491BE7">
          <w:pPr>
            <w:pStyle w:val="E6705F70622DE54E8B08A2C905470D8F"/>
          </w:pPr>
          <w:r>
            <w:rPr>
              <w:noProof/>
            </w:rPr>
            <w:t>Heading 1</w:t>
          </w:r>
        </w:p>
      </w:docPartBody>
    </w:docPart>
    <w:docPart>
      <w:docPartPr>
        <w:name w:val="6AAD2CF3CD3A0042AEA5B697C54A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01647-30A9-8F49-BD22-4B87FAF7AF77}"/>
      </w:docPartPr>
      <w:docPartBody>
        <w:p w:rsidR="001222F3" w:rsidRDefault="00491BE7">
          <w:pPr>
            <w:pStyle w:val="6AAD2CF3CD3A0042AEA5B697C54A3182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DDB7FC691AC1B447BBC96C888BAD0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176E0-775B-B540-BEAA-93610008003F}"/>
      </w:docPartPr>
      <w:docPartBody>
        <w:p w:rsidR="00316DEC" w:rsidRDefault="00491BE7">
          <w:pPr>
            <w:pStyle w:val="ListBullet"/>
          </w:pPr>
          <w:r>
            <w:t>View and edit this document in Word on your computer, tablet, or phone.</w:t>
          </w:r>
        </w:p>
        <w:p w:rsidR="001222F3" w:rsidRDefault="00491BE7">
          <w:pPr>
            <w:pStyle w:val="DDB7FC691AC1B447BBC96C888BAD0B39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B33B9C5005A7AB49B7DD973A87AB6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3BEF4-A6C3-8845-B8E1-CDE8410E1D33}"/>
      </w:docPartPr>
      <w:docPartBody>
        <w:p w:rsidR="001222F3" w:rsidRDefault="00491BE7">
          <w:pPr>
            <w:pStyle w:val="B33B9C5005A7AB49B7DD973A87AB6CC3"/>
          </w:pPr>
          <w:r>
            <w:t>Heading 2</w:t>
          </w:r>
        </w:p>
      </w:docPartBody>
    </w:docPart>
    <w:docPart>
      <w:docPartPr>
        <w:name w:val="E724C5019E92FA4B951147A10AB25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EC8E3-129C-594E-9608-CA829A14F063}"/>
      </w:docPartPr>
      <w:docPartBody>
        <w:p w:rsidR="001222F3" w:rsidRDefault="00491BE7">
          <w:pPr>
            <w:pStyle w:val="E724C5019E92FA4B951147A10AB25613"/>
          </w:pPr>
          <w:r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AB066FCC9DCDCB4685022E2242532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172C1-3C1A-1245-9C20-3D58EF598BE5}"/>
      </w:docPartPr>
      <w:docPartBody>
        <w:p w:rsidR="001222F3" w:rsidRDefault="00491BE7">
          <w:pPr>
            <w:pStyle w:val="AB066FCC9DCDCB4685022E22425321DE"/>
          </w:pPr>
          <w:r>
            <w:t>“Quote”</w:t>
          </w:r>
        </w:p>
      </w:docPartBody>
    </w:docPart>
    <w:docPart>
      <w:docPartPr>
        <w:name w:val="6B072406096BEA4A998C9F650B1DB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5B62-4284-FF47-BA71-BFB9A62789BA}"/>
      </w:docPartPr>
      <w:docPartBody>
        <w:p w:rsidR="001222F3" w:rsidRDefault="00491BE7">
          <w:pPr>
            <w:pStyle w:val="6B072406096BEA4A998C9F650B1DB2D9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6E4239DE08D68745A2CADB04EF990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F6638-A6D6-F649-B387-98243AAA56FC}"/>
      </w:docPartPr>
      <w:docPartBody>
        <w:p w:rsidR="001222F3" w:rsidRDefault="00491BE7">
          <w:pPr>
            <w:pStyle w:val="6E4239DE08D68745A2CADB04EF990155"/>
          </w:pPr>
          <w:r>
            <w:t>Column Heading</w:t>
          </w:r>
        </w:p>
      </w:docPartBody>
    </w:docPart>
    <w:docPart>
      <w:docPartPr>
        <w:name w:val="F0FCF7C86AD610489B6B5A4E293C1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A8C8B-1533-8246-99D9-A97E2E5871FA}"/>
      </w:docPartPr>
      <w:docPartBody>
        <w:p w:rsidR="001222F3" w:rsidRDefault="00491BE7">
          <w:pPr>
            <w:pStyle w:val="F0FCF7C86AD610489B6B5A4E293C1A88"/>
          </w:pPr>
          <w:r>
            <w:t>Column Heading</w:t>
          </w:r>
        </w:p>
      </w:docPartBody>
    </w:docPart>
    <w:docPart>
      <w:docPartPr>
        <w:name w:val="959C8B7C78538A4EB564E9438004F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3EAE0-9C4F-A246-84CC-0A300B9BB8F6}"/>
      </w:docPartPr>
      <w:docPartBody>
        <w:p w:rsidR="001222F3" w:rsidRDefault="00491BE7">
          <w:pPr>
            <w:pStyle w:val="959C8B7C78538A4EB564E9438004F74E"/>
          </w:pPr>
          <w:r>
            <w:t>Row Heading</w:t>
          </w:r>
        </w:p>
      </w:docPartBody>
    </w:docPart>
    <w:docPart>
      <w:docPartPr>
        <w:name w:val="3AC5B8E4786EF241A203BB2308213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2076F-2383-414E-BDCD-B9ED7EE70D95}"/>
      </w:docPartPr>
      <w:docPartBody>
        <w:p w:rsidR="001222F3" w:rsidRDefault="00491BE7">
          <w:pPr>
            <w:pStyle w:val="3AC5B8E4786EF241A203BB2308213871"/>
          </w:pPr>
          <w:r>
            <w:t>Text</w:t>
          </w:r>
        </w:p>
      </w:docPartBody>
    </w:docPart>
    <w:docPart>
      <w:docPartPr>
        <w:name w:val="0AF14047CDDEE14497299AA958718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C5DC4-B006-254E-AB3F-C39A09EAE8CB}"/>
      </w:docPartPr>
      <w:docPartBody>
        <w:p w:rsidR="001222F3" w:rsidRDefault="00491BE7">
          <w:pPr>
            <w:pStyle w:val="0AF14047CDDEE14497299AA95871842E"/>
          </w:pPr>
          <w:r>
            <w:t>123.45</w:t>
          </w:r>
        </w:p>
      </w:docPartBody>
    </w:docPart>
    <w:docPart>
      <w:docPartPr>
        <w:name w:val="E7EFFD98D5CA494B8461153BB9EEC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1E637-FE94-3E49-9352-11C276591E9C}"/>
      </w:docPartPr>
      <w:docPartBody>
        <w:p w:rsidR="001222F3" w:rsidRDefault="00491BE7">
          <w:pPr>
            <w:pStyle w:val="E7EFFD98D5CA494B8461153BB9EECAE0"/>
          </w:pPr>
          <w:r>
            <w:t>Row Heading</w:t>
          </w:r>
        </w:p>
      </w:docPartBody>
    </w:docPart>
    <w:docPart>
      <w:docPartPr>
        <w:name w:val="D361CEC547444D4AA9012542C65ED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D8F4E-7301-BB4A-86F1-6978A7090EA3}"/>
      </w:docPartPr>
      <w:docPartBody>
        <w:p w:rsidR="001222F3" w:rsidRDefault="00491BE7">
          <w:pPr>
            <w:pStyle w:val="D361CEC547444D4AA9012542C65ED62A"/>
          </w:pPr>
          <w:r>
            <w:t>Text</w:t>
          </w:r>
        </w:p>
      </w:docPartBody>
    </w:docPart>
    <w:docPart>
      <w:docPartPr>
        <w:name w:val="5208D315BF009B488D31997559070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AB852-4C8D-9049-A791-EAAF9BA9C876}"/>
      </w:docPartPr>
      <w:docPartBody>
        <w:p w:rsidR="001222F3" w:rsidRDefault="00491BE7">
          <w:pPr>
            <w:pStyle w:val="5208D315BF009B488D31997559070FA4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LBS Logo Font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8E"/>
    <w:rsid w:val="001222F3"/>
    <w:rsid w:val="001C032C"/>
    <w:rsid w:val="00491BE7"/>
    <w:rsid w:val="00E4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FD417D24F67848AD6E21C257FDAF3B">
    <w:name w:val="1BFD417D24F67848AD6E21C257FDAF3B"/>
  </w:style>
  <w:style w:type="paragraph" w:customStyle="1" w:styleId="82AC52747CA69546BBE580F2013D9C25">
    <w:name w:val="82AC52747CA69546BBE580F2013D9C25"/>
  </w:style>
  <w:style w:type="paragraph" w:customStyle="1" w:styleId="E6705F70622DE54E8B08A2C905470D8F">
    <w:name w:val="E6705F70622DE54E8B08A2C905470D8F"/>
  </w:style>
  <w:style w:type="paragraph" w:customStyle="1" w:styleId="6AAD2CF3CD3A0042AEA5B697C54A3182">
    <w:name w:val="6AAD2CF3CD3A0042AEA5B697C54A3182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val="en-US" w:eastAsia="ja-JP"/>
    </w:rPr>
  </w:style>
  <w:style w:type="paragraph" w:customStyle="1" w:styleId="DDB7FC691AC1B447BBC96C888BAD0B39">
    <w:name w:val="DDB7FC691AC1B447BBC96C888BAD0B39"/>
  </w:style>
  <w:style w:type="paragraph" w:customStyle="1" w:styleId="B33B9C5005A7AB49B7DD973A87AB6CC3">
    <w:name w:val="B33B9C5005A7AB49B7DD973A87AB6CC3"/>
  </w:style>
  <w:style w:type="paragraph" w:customStyle="1" w:styleId="E724C5019E92FA4B951147A10AB25613">
    <w:name w:val="E724C5019E92FA4B951147A10AB25613"/>
  </w:style>
  <w:style w:type="paragraph" w:customStyle="1" w:styleId="AB066FCC9DCDCB4685022E22425321DE">
    <w:name w:val="AB066FCC9DCDCB4685022E22425321DE"/>
  </w:style>
  <w:style w:type="paragraph" w:customStyle="1" w:styleId="6B072406096BEA4A998C9F650B1DB2D9">
    <w:name w:val="6B072406096BEA4A998C9F650B1DB2D9"/>
  </w:style>
  <w:style w:type="paragraph" w:customStyle="1" w:styleId="6E4239DE08D68745A2CADB04EF990155">
    <w:name w:val="6E4239DE08D68745A2CADB04EF990155"/>
  </w:style>
  <w:style w:type="paragraph" w:customStyle="1" w:styleId="F0FCF7C86AD610489B6B5A4E293C1A88">
    <w:name w:val="F0FCF7C86AD610489B6B5A4E293C1A88"/>
  </w:style>
  <w:style w:type="paragraph" w:customStyle="1" w:styleId="959C8B7C78538A4EB564E9438004F74E">
    <w:name w:val="959C8B7C78538A4EB564E9438004F74E"/>
  </w:style>
  <w:style w:type="paragraph" w:customStyle="1" w:styleId="3AC5B8E4786EF241A203BB2308213871">
    <w:name w:val="3AC5B8E4786EF241A203BB2308213871"/>
  </w:style>
  <w:style w:type="paragraph" w:customStyle="1" w:styleId="0AF14047CDDEE14497299AA95871842E">
    <w:name w:val="0AF14047CDDEE14497299AA95871842E"/>
  </w:style>
  <w:style w:type="paragraph" w:customStyle="1" w:styleId="E7EFFD98D5CA494B8461153BB9EECAE0">
    <w:name w:val="E7EFFD98D5CA494B8461153BB9EECAE0"/>
  </w:style>
  <w:style w:type="paragraph" w:customStyle="1" w:styleId="D361CEC547444D4AA9012542C65ED62A">
    <w:name w:val="D361CEC547444D4AA9012542C65ED62A"/>
  </w:style>
  <w:style w:type="paragraph" w:customStyle="1" w:styleId="5208D315BF009B488D31997559070FA4">
    <w:name w:val="5208D315BF009B488D31997559070F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5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Tolga Tezcan</cp:lastModifiedBy>
  <cp:revision>3</cp:revision>
  <dcterms:created xsi:type="dcterms:W3CDTF">2020-10-28T13:55:00Z</dcterms:created>
  <dcterms:modified xsi:type="dcterms:W3CDTF">2020-10-29T11:28:00Z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